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111284F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60746280" w:rsidR="00037F93" w:rsidRDefault="00037F93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9FEAC39" wp14:editId="59E125B9">
                                        <wp:extent cx="1656080" cy="1656080"/>
                                        <wp:effectExtent l="0" t="0" r="0" b="0"/>
                                        <wp:docPr id="936804557" name="Picture 3" descr="A black background with a black square&#10;&#10;Description automatically generated with medium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36804557" name="Picture 3" descr="A black background with a black square&#10;&#10;Description automatically generated with medium confidenc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56080" cy="1656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" fillcolor="#94b6d2 [3204]" strokecolor="#0f1b25 [484]" strokeweight="1pt">
                      <v:textbox>
                        <w:txbxContent>
                          <w:p w14:paraId="71DEF2B9" w14:textId="60746280" w:rsidR="00037F93" w:rsidRDefault="00037F93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EAC39" wp14:editId="59E125B9">
                                  <wp:extent cx="1656080" cy="1656080"/>
                                  <wp:effectExtent l="0" t="0" r="0" b="0"/>
                                  <wp:docPr id="936804557" name="Picture 3" descr="A black background with a black square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804557" name="Picture 3" descr="A black background with a black square&#10;&#10;Description automatically generated with medium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6080" cy="165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A98A9572CB854F1A8FFF385C1AE1CE12"/>
              </w:placeholder>
              <w:temporary/>
              <w:showingPlcHdr/>
              <w15:appearance w15:val="hidden"/>
            </w:sdtPr>
            <w:sdtContent>
              <w:p w14:paraId="4291D8DD" w14:textId="77777777" w:rsidR="001B2ABD" w:rsidRDefault="001B2ABD" w:rsidP="001B2ABD">
                <w:pPr>
                  <w:pStyle w:val="Title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p w14:paraId="70396735" w14:textId="7592324E" w:rsidR="001B2ABD" w:rsidRDefault="001B2ABD" w:rsidP="001B2ABD">
            <w:pPr>
              <w:pStyle w:val="Subtitle"/>
            </w:pPr>
          </w:p>
        </w:tc>
      </w:tr>
      <w:tr w:rsidR="001B2ABD" w14:paraId="1DEFA5BE" w14:textId="77777777" w:rsidTr="001B2ABD">
        <w:tc>
          <w:tcPr>
            <w:tcW w:w="3600" w:type="dxa"/>
          </w:tcPr>
          <w:p w14:paraId="5FD9FD15" w14:textId="088D69A7" w:rsidR="001B2ABD" w:rsidRDefault="00037F93" w:rsidP="00036450">
            <w:pPr>
              <w:pStyle w:val="Heading3"/>
            </w:pPr>
            <w:r>
              <w:t>Quote</w:t>
            </w:r>
          </w:p>
          <w:p w14:paraId="226378F8" w14:textId="2B28B732" w:rsidR="00036450" w:rsidRDefault="00037F93" w:rsidP="009260CD">
            <w:r w:rsidRPr="00037F93">
              <w:t>cupidatat non proident, sunt in culpa qui officia deserunt mollit anim id est laborum</w:t>
            </w:r>
          </w:p>
          <w:p w14:paraId="5D24805C" w14:textId="77777777" w:rsidR="00036450" w:rsidRDefault="00036450" w:rsidP="00036450"/>
          <w:p w14:paraId="5C5D2116" w14:textId="4D0C480B" w:rsidR="00036450" w:rsidRPr="00CB0055" w:rsidRDefault="00036450" w:rsidP="00CB0055">
            <w:pPr>
              <w:pStyle w:val="Heading3"/>
            </w:pPr>
          </w:p>
          <w:sdt>
            <w:sdtPr>
              <w:id w:val="1111563247"/>
              <w:placeholder>
                <w:docPart w:val="F0D8C9161F0642C6815C12E912E9FDA9"/>
              </w:placeholder>
              <w:temporary/>
              <w:showingPlcHdr/>
              <w15:appearance w15:val="hidden"/>
            </w:sdtPr>
            <w:sdtContent>
              <w:p w14:paraId="7BCB36C2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D8F64EAEC0684EF6A6F06B033CA0AE0C"/>
              </w:placeholder>
              <w:temporary/>
              <w:showingPlcHdr/>
              <w15:appearance w15:val="hidden"/>
            </w:sdtPr>
            <w:sdtContent>
              <w:p w14:paraId="3E00B4A7" w14:textId="77777777" w:rsidR="004D3011" w:rsidRDefault="004D3011" w:rsidP="004D3011">
                <w:r>
                  <w:t>678-555-0103</w:t>
                </w:r>
              </w:p>
            </w:sdtContent>
          </w:sdt>
          <w:p w14:paraId="3C1F2E07" w14:textId="77777777" w:rsidR="004D3011" w:rsidRPr="004D3011" w:rsidRDefault="004D3011" w:rsidP="004D3011"/>
          <w:sdt>
            <w:sdtPr>
              <w:id w:val="67859272"/>
              <w:placeholder>
                <w:docPart w:val="D251E628CBEC4BA5A6A14F55084E54D3"/>
              </w:placeholder>
              <w:temporary/>
              <w:showingPlcHdr/>
              <w15:appearance w15:val="hidden"/>
            </w:sdtPr>
            <w:sdtContent>
              <w:p w14:paraId="1335A7B3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57FD742E3B6E451D8684070C692DBC1B"/>
              </w:placeholder>
              <w:temporary/>
              <w:showingPlcHdr/>
              <w15:appearance w15:val="hidden"/>
            </w:sdtPr>
            <w:sdtContent>
              <w:p w14:paraId="0C6F39C0" w14:textId="77777777" w:rsidR="004D3011" w:rsidRDefault="00E4381A" w:rsidP="004D3011">
                <w:r>
                  <w:t>Website goes here</w:t>
                </w:r>
              </w:p>
            </w:sdtContent>
          </w:sdt>
          <w:p w14:paraId="22072550" w14:textId="77777777" w:rsidR="004D3011" w:rsidRDefault="004D3011" w:rsidP="004D3011"/>
          <w:sdt>
            <w:sdtPr>
              <w:id w:val="-240260293"/>
              <w:placeholder>
                <w:docPart w:val="770C1E1FAE334A02BBE9AC29D14BDF65"/>
              </w:placeholder>
              <w:temporary/>
              <w:showingPlcHdr/>
              <w15:appearance w15:val="hidden"/>
            </w:sdtPr>
            <w:sdtContent>
              <w:p w14:paraId="072F282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723716D" w14:textId="78B81EEC" w:rsidR="00036450" w:rsidRPr="00E4381A" w:rsidRDefault="00036450" w:rsidP="004D3011">
            <w:pPr>
              <w:rPr>
                <w:rStyle w:val="Hyperlink"/>
              </w:rPr>
            </w:pPr>
          </w:p>
          <w:p w14:paraId="65C32A9A" w14:textId="6AEC7603" w:rsidR="004D3011" w:rsidRPr="00CB0055" w:rsidRDefault="004D3011" w:rsidP="00CB0055">
            <w:pPr>
              <w:pStyle w:val="Heading3"/>
            </w:pPr>
          </w:p>
          <w:sdt>
            <w:sdtPr>
              <w:id w:val="1444813694"/>
              <w:placeholder>
                <w:docPart w:val="948F92880C9E4F6B80739B7A683F6EAC"/>
              </w:placeholder>
              <w:temporary/>
              <w:showingPlcHdr/>
              <w15:appearance w15:val="hidden"/>
            </w:sdtPr>
            <w:sdtContent>
              <w:p w14:paraId="0B464524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3D935B0D2BF44B64BC91C882E6672E83"/>
              </w:placeholder>
              <w:temporary/>
              <w:showingPlcHdr/>
              <w15:appearance w15:val="hidden"/>
            </w:sdtPr>
            <w:sdtContent>
              <w:p w14:paraId="21D73ED6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867EC39A861B4BEF9D3779BD218B2656"/>
              </w:placeholder>
              <w:temporary/>
              <w:showingPlcHdr/>
              <w15:appearance w15:val="hidden"/>
            </w:sdtPr>
            <w:sdtContent>
              <w:p w14:paraId="59925987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761461960F504400A6CCBF5757A7DD42"/>
              </w:placeholder>
              <w:temporary/>
              <w:showingPlcHdr/>
              <w15:appearance w15:val="hidden"/>
            </w:sdtPr>
            <w:sdtContent>
              <w:p w14:paraId="5E817C50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Heading2"/>
            </w:pPr>
            <w:r>
              <w:t>BIO</w:t>
            </w:r>
          </w:p>
          <w:p w14:paraId="49657918" w14:textId="2AF75BAF" w:rsidR="00036450" w:rsidRDefault="00037F93" w:rsidP="00036450">
            <w:r w:rsidRPr="00037F93">
              <w:rPr>
                <w:b/>
              </w:rPr>
              <w:t>Lorem ipsum dolor sit amet, consectetur adipiscing elit, sed do eiusmod tempor incididunt ut labore et dolore magna aliqua. Ut enim ad minim veniam, quis nostrud exercitation ullamco laboris</w:t>
            </w:r>
          </w:p>
          <w:p w14:paraId="78663ACA" w14:textId="6E851586" w:rsidR="00036450" w:rsidRDefault="00036450" w:rsidP="00036450"/>
          <w:p w14:paraId="04EA465B" w14:textId="764A7A93" w:rsidR="00036450" w:rsidRDefault="00037F93" w:rsidP="00036450">
            <w:pPr>
              <w:pStyle w:val="Heading2"/>
            </w:pPr>
            <w:r>
              <w:t>Core Needs</w:t>
            </w:r>
          </w:p>
          <w:p w14:paraId="66139E46" w14:textId="58CFF631" w:rsidR="004D3011" w:rsidRDefault="00037F93" w:rsidP="00036450">
            <w:r w:rsidRPr="00037F93">
              <w:rPr>
                <w:b/>
              </w:rPr>
              <w:t>Lorem ipsum dolor sit amet, consectetur adipiscing elit, sed do eiusmod tempor incididunt ut labore et dolore magna aliqua. Ut enim ad minim veniam, quis nostrud exercitation ullamco laboris</w:t>
            </w:r>
          </w:p>
          <w:p w14:paraId="4EE820A7" w14:textId="17EFB71C" w:rsidR="00037F93" w:rsidRDefault="00037F93" w:rsidP="00037F93">
            <w:pPr>
              <w:pStyle w:val="Heading2"/>
            </w:pPr>
            <w:r>
              <w:t>frustrations</w:t>
            </w:r>
          </w:p>
          <w:p w14:paraId="71993769" w14:textId="1DF4354F" w:rsidR="00036450" w:rsidRPr="004D3011" w:rsidRDefault="00037F93" w:rsidP="00037F93">
            <w:pPr>
              <w:rPr>
                <w:color w:val="FFFFFF" w:themeColor="background1"/>
              </w:rPr>
            </w:pPr>
            <w:r w:rsidRPr="00037F93">
              <w:rPr>
                <w:b/>
              </w:rPr>
              <w:t>Lorem ipsum dolor sit amet, consectetur adipiscing elit, sed do eiusmod tempor incididunt ut labore et dolore magna aliqua. Ut enim ad minim veniam, quis nostrud exercitation ullamco laboris</w:t>
            </w:r>
            <w:sdt>
              <w:sdtPr>
                <w:rPr>
                  <w:b/>
                </w:rPr>
                <w:id w:val="1756786125"/>
                <w:placeholder>
                  <w:docPart w:val="C6882C0B95C2412FBF567ABF2635B769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Pr="00036450">
                  <w:t>[It’s okay to brag about your GPA, awards, and honors. Feel free to summarize your coursework too.]</w:t>
                </w:r>
              </w:sdtContent>
            </w:sdt>
          </w:p>
        </w:tc>
      </w:tr>
    </w:tbl>
    <w:p w14:paraId="0DB62166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EA58C" w14:textId="77777777" w:rsidR="009A7E9E" w:rsidRDefault="009A7E9E" w:rsidP="000C45FF">
      <w:r>
        <w:separator/>
      </w:r>
    </w:p>
  </w:endnote>
  <w:endnote w:type="continuationSeparator" w:id="0">
    <w:p w14:paraId="51C41F03" w14:textId="77777777" w:rsidR="009A7E9E" w:rsidRDefault="009A7E9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010A" w14:textId="77777777" w:rsidR="009A7E9E" w:rsidRDefault="009A7E9E" w:rsidP="000C45FF">
      <w:r>
        <w:separator/>
      </w:r>
    </w:p>
  </w:footnote>
  <w:footnote w:type="continuationSeparator" w:id="0">
    <w:p w14:paraId="0A2D0640" w14:textId="77777777" w:rsidR="009A7E9E" w:rsidRDefault="009A7E9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9C9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7E9E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359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8A9572CB854F1A8FFF385C1AE1C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C08E6-C5B9-437D-A015-D122BC9CAD8C}"/>
      </w:docPartPr>
      <w:docPartBody>
        <w:p w:rsidR="00000000" w:rsidRDefault="00000000">
          <w:pPr>
            <w:pStyle w:val="A98A9572CB854F1A8FFF385C1AE1CE12"/>
          </w:pPr>
          <w:r>
            <w:t>Name</w:t>
          </w:r>
          <w:r>
            <w:br/>
            <w:t>Here</w:t>
          </w:r>
        </w:p>
      </w:docPartBody>
    </w:docPart>
    <w:docPart>
      <w:docPartPr>
        <w:name w:val="F0D8C9161F0642C6815C12E912E9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06E-289B-49D0-9AD3-B1FE19DC2E93}"/>
      </w:docPartPr>
      <w:docPartBody>
        <w:p w:rsidR="00000000" w:rsidRDefault="00000000">
          <w:pPr>
            <w:pStyle w:val="F0D8C9161F0642C6815C12E912E9FDA9"/>
          </w:pPr>
          <w:r w:rsidRPr="004D3011">
            <w:t>PHONE:</w:t>
          </w:r>
        </w:p>
      </w:docPartBody>
    </w:docPart>
    <w:docPart>
      <w:docPartPr>
        <w:name w:val="D8F64EAEC0684EF6A6F06B033CA0A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375F-5181-4BE7-83F3-9B28F2CFBF6C}"/>
      </w:docPartPr>
      <w:docPartBody>
        <w:p w:rsidR="00000000" w:rsidRDefault="00000000">
          <w:pPr>
            <w:pStyle w:val="D8F64EAEC0684EF6A6F06B033CA0AE0C"/>
          </w:pPr>
          <w:r>
            <w:t>678-555-0103</w:t>
          </w:r>
        </w:p>
      </w:docPartBody>
    </w:docPart>
    <w:docPart>
      <w:docPartPr>
        <w:name w:val="D251E628CBEC4BA5A6A14F55084E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3DA08-BA24-407E-8A11-6A16AEEC3E2A}"/>
      </w:docPartPr>
      <w:docPartBody>
        <w:p w:rsidR="00000000" w:rsidRDefault="00000000">
          <w:pPr>
            <w:pStyle w:val="D251E628CBEC4BA5A6A14F55084E54D3"/>
          </w:pPr>
          <w:r w:rsidRPr="004D3011">
            <w:t>WEBSITE:</w:t>
          </w:r>
        </w:p>
      </w:docPartBody>
    </w:docPart>
    <w:docPart>
      <w:docPartPr>
        <w:name w:val="57FD742E3B6E451D8684070C692DB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2CA61-157C-40AD-B1F2-F1CE40425A78}"/>
      </w:docPartPr>
      <w:docPartBody>
        <w:p w:rsidR="00000000" w:rsidRDefault="00000000">
          <w:pPr>
            <w:pStyle w:val="57FD742E3B6E451D8684070C692DBC1B"/>
          </w:pPr>
          <w:r>
            <w:t>Website goes here</w:t>
          </w:r>
        </w:p>
      </w:docPartBody>
    </w:docPart>
    <w:docPart>
      <w:docPartPr>
        <w:name w:val="770C1E1FAE334A02BBE9AC29D14B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45689-06C7-4C13-A41E-9CE4C9CDA8D3}"/>
      </w:docPartPr>
      <w:docPartBody>
        <w:p w:rsidR="00000000" w:rsidRDefault="00000000">
          <w:pPr>
            <w:pStyle w:val="770C1E1FAE334A02BBE9AC29D14BDF65"/>
          </w:pPr>
          <w:r w:rsidRPr="004D3011">
            <w:t>EMAIL:</w:t>
          </w:r>
        </w:p>
      </w:docPartBody>
    </w:docPart>
    <w:docPart>
      <w:docPartPr>
        <w:name w:val="948F92880C9E4F6B80739B7A683F6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00FE-DB17-4532-82D0-B422ECFAD944}"/>
      </w:docPartPr>
      <w:docPartBody>
        <w:p w:rsidR="00000000" w:rsidRDefault="00000000">
          <w:pPr>
            <w:pStyle w:val="948F92880C9E4F6B80739B7A683F6EAC"/>
          </w:pPr>
          <w:r w:rsidRPr="004D3011">
            <w:t>Hobby #1</w:t>
          </w:r>
        </w:p>
      </w:docPartBody>
    </w:docPart>
    <w:docPart>
      <w:docPartPr>
        <w:name w:val="3D935B0D2BF44B64BC91C882E6672E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6ED55-97B0-4569-B8EA-58270E54BAAE}"/>
      </w:docPartPr>
      <w:docPartBody>
        <w:p w:rsidR="00000000" w:rsidRDefault="00000000">
          <w:pPr>
            <w:pStyle w:val="3D935B0D2BF44B64BC91C882E6672E83"/>
          </w:pPr>
          <w:r w:rsidRPr="004D3011">
            <w:t>Hobby #2</w:t>
          </w:r>
        </w:p>
      </w:docPartBody>
    </w:docPart>
    <w:docPart>
      <w:docPartPr>
        <w:name w:val="867EC39A861B4BEF9D3779BD218B2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6905-1C12-4CB0-AFB4-DEA50F613E60}"/>
      </w:docPartPr>
      <w:docPartBody>
        <w:p w:rsidR="00000000" w:rsidRDefault="00000000">
          <w:pPr>
            <w:pStyle w:val="867EC39A861B4BEF9D3779BD218B2656"/>
          </w:pPr>
          <w:r w:rsidRPr="004D3011">
            <w:t>Hobby #3</w:t>
          </w:r>
        </w:p>
      </w:docPartBody>
    </w:docPart>
    <w:docPart>
      <w:docPartPr>
        <w:name w:val="761461960F504400A6CCBF5757A7D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C95C-E6DC-451B-8DB6-DF207F6F53E4}"/>
      </w:docPartPr>
      <w:docPartBody>
        <w:p w:rsidR="00000000" w:rsidRDefault="00000000">
          <w:pPr>
            <w:pStyle w:val="761461960F504400A6CCBF5757A7DD42"/>
          </w:pPr>
          <w:r w:rsidRPr="004D3011">
            <w:t>Hobby #4</w:t>
          </w:r>
        </w:p>
      </w:docPartBody>
    </w:docPart>
    <w:docPart>
      <w:docPartPr>
        <w:name w:val="C6882C0B95C2412FBF567ABF2635B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798A5-5FE0-44FE-AB4D-689321AFD3FB}"/>
      </w:docPartPr>
      <w:docPartBody>
        <w:p w:rsidR="00000000" w:rsidRDefault="007E5455" w:rsidP="007E5455">
          <w:pPr>
            <w:pStyle w:val="C6882C0B95C2412FBF567ABF2635B769"/>
          </w:pPr>
          <w:r w:rsidRPr="00036450">
            <w:t>[It’s okay to brag about your GPA, awards, and honors. Feel free to summarize your coursework too.]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55"/>
    <w:rsid w:val="007E5455"/>
    <w:rsid w:val="00B0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A9572CB854F1A8FFF385C1AE1CE12">
    <w:name w:val="A98A9572CB854F1A8FFF385C1AE1CE12"/>
  </w:style>
  <w:style w:type="paragraph" w:customStyle="1" w:styleId="E548E292415D4772B3A261AD5CE99C39">
    <w:name w:val="E548E292415D4772B3A261AD5CE99C39"/>
  </w:style>
  <w:style w:type="paragraph" w:customStyle="1" w:styleId="783D743F59FE43539BFEC2372245DA98">
    <w:name w:val="783D743F59FE43539BFEC2372245DA98"/>
  </w:style>
  <w:style w:type="paragraph" w:customStyle="1" w:styleId="6A44BF3CA6FD44DFB92664D9C73EB139">
    <w:name w:val="6A44BF3CA6FD44DFB92664D9C73EB139"/>
  </w:style>
  <w:style w:type="paragraph" w:customStyle="1" w:styleId="F49A5A0DC275447E9554D5CB295FED4F">
    <w:name w:val="F49A5A0DC275447E9554D5CB295FED4F"/>
  </w:style>
  <w:style w:type="paragraph" w:customStyle="1" w:styleId="F0D8C9161F0642C6815C12E912E9FDA9">
    <w:name w:val="F0D8C9161F0642C6815C12E912E9FDA9"/>
  </w:style>
  <w:style w:type="paragraph" w:customStyle="1" w:styleId="D8F64EAEC0684EF6A6F06B033CA0AE0C">
    <w:name w:val="D8F64EAEC0684EF6A6F06B033CA0AE0C"/>
  </w:style>
  <w:style w:type="paragraph" w:customStyle="1" w:styleId="D251E628CBEC4BA5A6A14F55084E54D3">
    <w:name w:val="D251E628CBEC4BA5A6A14F55084E54D3"/>
  </w:style>
  <w:style w:type="paragraph" w:customStyle="1" w:styleId="57FD742E3B6E451D8684070C692DBC1B">
    <w:name w:val="57FD742E3B6E451D8684070C692DBC1B"/>
  </w:style>
  <w:style w:type="paragraph" w:customStyle="1" w:styleId="770C1E1FAE334A02BBE9AC29D14BDF65">
    <w:name w:val="770C1E1FAE334A02BBE9AC29D14BDF6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60366472CAE41E7BA0C7FF314CD3CF3">
    <w:name w:val="560366472CAE41E7BA0C7FF314CD3CF3"/>
  </w:style>
  <w:style w:type="paragraph" w:customStyle="1" w:styleId="8EEB8BD3574B4DE482C2240D01597FE9">
    <w:name w:val="8EEB8BD3574B4DE482C2240D01597FE9"/>
  </w:style>
  <w:style w:type="paragraph" w:customStyle="1" w:styleId="948F92880C9E4F6B80739B7A683F6EAC">
    <w:name w:val="948F92880C9E4F6B80739B7A683F6EAC"/>
  </w:style>
  <w:style w:type="paragraph" w:customStyle="1" w:styleId="3D935B0D2BF44B64BC91C882E6672E83">
    <w:name w:val="3D935B0D2BF44B64BC91C882E6672E83"/>
  </w:style>
  <w:style w:type="paragraph" w:customStyle="1" w:styleId="867EC39A861B4BEF9D3779BD218B2656">
    <w:name w:val="867EC39A861B4BEF9D3779BD218B2656"/>
  </w:style>
  <w:style w:type="paragraph" w:customStyle="1" w:styleId="761461960F504400A6CCBF5757A7DD42">
    <w:name w:val="761461960F504400A6CCBF5757A7DD42"/>
  </w:style>
  <w:style w:type="paragraph" w:customStyle="1" w:styleId="F6852B09FC354D168AEB11205B5E47B3">
    <w:name w:val="F6852B09FC354D168AEB11205B5E47B3"/>
  </w:style>
  <w:style w:type="paragraph" w:customStyle="1" w:styleId="F20A4C6CB3A2405B9FEADDD7A5C1204D">
    <w:name w:val="F20A4C6CB3A2405B9FEADDD7A5C1204D"/>
  </w:style>
  <w:style w:type="paragraph" w:customStyle="1" w:styleId="ED45531BB02A4B50A6E8993127C7726E">
    <w:name w:val="ED45531BB02A4B50A6E8993127C7726E"/>
  </w:style>
  <w:style w:type="paragraph" w:customStyle="1" w:styleId="7DF0FAA975684BCDBF7DEF31ED2C3FEB">
    <w:name w:val="7DF0FAA975684BCDBF7DEF31ED2C3FEB"/>
  </w:style>
  <w:style w:type="paragraph" w:customStyle="1" w:styleId="E5D55C47CB9E4C62A100F3887A18C898">
    <w:name w:val="E5D55C47CB9E4C62A100F3887A18C898"/>
  </w:style>
  <w:style w:type="paragraph" w:customStyle="1" w:styleId="9F8360C08DCD4975920D8F673A2F3E74">
    <w:name w:val="9F8360C08DCD4975920D8F673A2F3E74"/>
  </w:style>
  <w:style w:type="paragraph" w:customStyle="1" w:styleId="BE37144F2A4840E5982094D31C053B95">
    <w:name w:val="BE37144F2A4840E5982094D31C053B95"/>
  </w:style>
  <w:style w:type="paragraph" w:customStyle="1" w:styleId="DA07A66F67D541F698EA3BEDACDF4249">
    <w:name w:val="DA07A66F67D541F698EA3BEDACDF4249"/>
  </w:style>
  <w:style w:type="paragraph" w:customStyle="1" w:styleId="989FAF2C979046F8AD0AD44C4249932A">
    <w:name w:val="989FAF2C979046F8AD0AD44C4249932A"/>
  </w:style>
  <w:style w:type="paragraph" w:customStyle="1" w:styleId="058D47B3214F4F55A848758446E8BBA0">
    <w:name w:val="058D47B3214F4F55A848758446E8BBA0"/>
  </w:style>
  <w:style w:type="paragraph" w:customStyle="1" w:styleId="82EC2AC6093549C98A6FFE53366ACECA">
    <w:name w:val="82EC2AC6093549C98A6FFE53366ACECA"/>
  </w:style>
  <w:style w:type="paragraph" w:customStyle="1" w:styleId="881BD64C0E854799B0D02CB563BE74C6">
    <w:name w:val="881BD64C0E854799B0D02CB563BE74C6"/>
  </w:style>
  <w:style w:type="paragraph" w:customStyle="1" w:styleId="11006982AD4A4EE8BDF3D5506708D457">
    <w:name w:val="11006982AD4A4EE8BDF3D5506708D457"/>
  </w:style>
  <w:style w:type="paragraph" w:customStyle="1" w:styleId="12054EA0394A49C3AEC91151A88D1E2F">
    <w:name w:val="12054EA0394A49C3AEC91151A88D1E2F"/>
  </w:style>
  <w:style w:type="paragraph" w:customStyle="1" w:styleId="BEF9A242C37E482E8435BBE3C1497381">
    <w:name w:val="BEF9A242C37E482E8435BBE3C1497381"/>
  </w:style>
  <w:style w:type="paragraph" w:customStyle="1" w:styleId="18B8EE056CA74651B91BD17582760488">
    <w:name w:val="18B8EE056CA74651B91BD17582760488"/>
  </w:style>
  <w:style w:type="paragraph" w:customStyle="1" w:styleId="D184C05C75AD43BB968266A35CBCB3CC">
    <w:name w:val="D184C05C75AD43BB968266A35CBCB3CC"/>
  </w:style>
  <w:style w:type="paragraph" w:customStyle="1" w:styleId="A1122580732C41BE9C7544B50EBC3B79">
    <w:name w:val="A1122580732C41BE9C7544B50EBC3B79"/>
  </w:style>
  <w:style w:type="paragraph" w:customStyle="1" w:styleId="D126885A40C14C86948BD5E734081CE0">
    <w:name w:val="D126885A40C14C86948BD5E734081CE0"/>
  </w:style>
  <w:style w:type="paragraph" w:customStyle="1" w:styleId="61A418C2762A4790811F10296C5CB2FA">
    <w:name w:val="61A418C2762A4790811F10296C5CB2FA"/>
  </w:style>
  <w:style w:type="paragraph" w:customStyle="1" w:styleId="472AD2D11B6641E0B6EC291267011331">
    <w:name w:val="472AD2D11B6641E0B6EC291267011331"/>
  </w:style>
  <w:style w:type="paragraph" w:customStyle="1" w:styleId="96F1BF1677EA495796A814F6AB3D2327">
    <w:name w:val="96F1BF1677EA495796A814F6AB3D2327"/>
  </w:style>
  <w:style w:type="paragraph" w:customStyle="1" w:styleId="AD45F92E100F4667962B100400F63666">
    <w:name w:val="AD45F92E100F4667962B100400F63666"/>
  </w:style>
  <w:style w:type="paragraph" w:customStyle="1" w:styleId="72E936EFCA044ADB84EF01635E25F55B">
    <w:name w:val="72E936EFCA044ADB84EF01635E25F55B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D9E91967E94440A18AD7E43A1D3B24B7">
    <w:name w:val="D9E91967E94440A18AD7E43A1D3B24B7"/>
  </w:style>
  <w:style w:type="paragraph" w:customStyle="1" w:styleId="46BA893F2AA841ADB09B21C0D1BEE319">
    <w:name w:val="46BA893F2AA841ADB09B21C0D1BEE319"/>
    <w:rsid w:val="007E5455"/>
  </w:style>
  <w:style w:type="paragraph" w:customStyle="1" w:styleId="11B2B781EF264031822BA490C082D6E3">
    <w:name w:val="11B2B781EF264031822BA490C082D6E3"/>
    <w:rsid w:val="007E5455"/>
  </w:style>
  <w:style w:type="paragraph" w:customStyle="1" w:styleId="2409066DC8A44A84AB4C751A55A8297E">
    <w:name w:val="2409066DC8A44A84AB4C751A55A8297E"/>
    <w:rsid w:val="007E5455"/>
  </w:style>
  <w:style w:type="paragraph" w:customStyle="1" w:styleId="0277BE9D1AC542F3835C6CDC0979B50B">
    <w:name w:val="0277BE9D1AC542F3835C6CDC0979B50B"/>
    <w:rsid w:val="007E5455"/>
  </w:style>
  <w:style w:type="paragraph" w:customStyle="1" w:styleId="3F1754571E54497D861EB2DB1AF56B4A">
    <w:name w:val="3F1754571E54497D861EB2DB1AF56B4A"/>
    <w:rsid w:val="007E5455"/>
  </w:style>
  <w:style w:type="paragraph" w:customStyle="1" w:styleId="7836E39521BB414F8500AA5494D2ADAE">
    <w:name w:val="7836E39521BB414F8500AA5494D2ADAE"/>
    <w:rsid w:val="007E5455"/>
  </w:style>
  <w:style w:type="paragraph" w:customStyle="1" w:styleId="C6882C0B95C2412FBF567ABF2635B769">
    <w:name w:val="C6882C0B95C2412FBF567ABF2635B769"/>
    <w:rsid w:val="007E5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{311FE268-C7DA-4E77-9A7E-B999D068C4A4}tf00546271_win32.dotx</Template>
  <TotalTime>0</TotalTime>
  <Pages>1</Pages>
  <Words>139</Words>
  <Characters>753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2023-10-11T07:48:00Z</dcterms:created>
  <dcterms:modified xsi:type="dcterms:W3CDTF">2023-10-11T07:56:00Z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